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color w:val="000000"/>
          <w:lang w:val="en-GB"/>
        </w:rPr>
        <w:id w:val="-534513317"/>
        <w:docPartObj>
          <w:docPartGallery w:val="Cover Pages"/>
          <w:docPartUnique/>
        </w:docPartObj>
      </w:sdtPr>
      <w:sdtEndPr/>
      <w:sdtContent>
        <w:p w14:paraId="5CB926F5" w14:textId="420E376D" w:rsidR="00452985" w:rsidRPr="00646CA1" w:rsidRDefault="00F41EC2" w:rsidP="00452985">
          <w:pPr>
            <w:rPr>
              <w:rFonts w:ascii="Arial" w:hAnsi="Arial" w:cs="Arial"/>
              <w:color w:val="4F6228" w:themeColor="accent3" w:themeShade="80"/>
              <w:lang w:val="en-GB"/>
            </w:rPr>
          </w:pPr>
          <w:r w:rsidRPr="00646CA1">
            <w:rPr>
              <w:rFonts w:ascii="Arial" w:hAnsi="Arial" w:cs="Arial"/>
              <w:noProof/>
              <w:lang w:val="en-GB"/>
            </w:rPr>
            <w:drawing>
              <wp:inline distT="0" distB="0" distL="0" distR="0" wp14:anchorId="08CD9FDE" wp14:editId="2E871B96">
                <wp:extent cx="2879725" cy="594995"/>
                <wp:effectExtent l="0" t="0" r="3175" b="1905"/>
                <wp:docPr id="8" name="Picture 8" descr="Chalmers logoty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Chalmers logotyp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972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8386D" w:rsidRPr="00646CA1">
            <w:rPr>
              <w:rFonts w:ascii="Arial" w:hAnsi="Arial" w:cs="Arial"/>
              <w:noProof/>
              <w:lang w:val="en-GB"/>
            </w:rPr>
            <w:drawing>
              <wp:anchor distT="0" distB="0" distL="114300" distR="114300" simplePos="0" relativeHeight="251718656" behindDoc="1" locked="0" layoutInCell="1" allowOverlap="1" wp14:anchorId="215F0397" wp14:editId="5778D229">
                <wp:simplePos x="0" y="0"/>
                <wp:positionH relativeFrom="column">
                  <wp:posOffset>-430530</wp:posOffset>
                </wp:positionH>
                <wp:positionV relativeFrom="paragraph">
                  <wp:posOffset>-227330</wp:posOffset>
                </wp:positionV>
                <wp:extent cx="6983730" cy="1004570"/>
                <wp:effectExtent l="0" t="0" r="1270" b="0"/>
                <wp:wrapNone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3730" cy="100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6E2571" w14:textId="541D956B" w:rsidR="00F707A9" w:rsidRPr="00646CA1" w:rsidRDefault="00F41EC2" w:rsidP="00F707A9">
          <w:pPr>
            <w:rPr>
              <w:rFonts w:ascii="Arial" w:hAnsi="Arial" w:cs="Arial"/>
              <w:lang w:val="en-GB"/>
            </w:rPr>
          </w:pPr>
          <w:r w:rsidRPr="00646CA1">
            <w:rPr>
              <w:rFonts w:ascii="Arial" w:hAnsi="Arial" w:cs="Arial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58B6B85E" wp14:editId="5CAE2A8C">
                    <wp:simplePos x="0" y="0"/>
                    <wp:positionH relativeFrom="column">
                      <wp:posOffset>-434340</wp:posOffset>
                    </wp:positionH>
                    <wp:positionV relativeFrom="paragraph">
                      <wp:posOffset>179705</wp:posOffset>
                    </wp:positionV>
                    <wp:extent cx="6984000" cy="55245"/>
                    <wp:effectExtent l="0" t="0" r="1270" b="0"/>
                    <wp:wrapNone/>
                    <wp:docPr id="19" name="Rectangle 1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4000" cy="55245"/>
                            </a:xfrm>
                            <a:prstGeom prst="rect">
                              <a:avLst/>
                            </a:prstGeom>
                            <a:solidFill>
                              <a:srgbClr val="96694C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96775E" w14:textId="77777777" w:rsidR="00F707A9" w:rsidRDefault="00F707A9" w:rsidP="00F707A9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8B6B85E" id="Rectangle 19" o:spid="_x0000_s1026" alt="&quot;&quot;" style="position:absolute;margin-left:-34.2pt;margin-top:14.15pt;width:549.9pt;height:4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" fillcolor="#96694c" stroked="f">
                    <v:textbox>
                      <w:txbxContent>
                        <w:p w14:paraId="2096775E" w14:textId="77777777" w:rsidR="00F707A9" w:rsidRDefault="00F707A9" w:rsidP="00F707A9">
                          <w:r>
                            <w:t>11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371231B8" w14:textId="77777777" w:rsidR="00646CA1" w:rsidRPr="00646CA1" w:rsidRDefault="00646CA1" w:rsidP="00646CA1">
          <w:pPr>
            <w:rPr>
              <w:rFonts w:ascii="Arial" w:hAnsi="Arial" w:cs="Arial"/>
              <w:lang w:val="en-GB"/>
            </w:rPr>
          </w:pPr>
        </w:p>
        <w:p w14:paraId="41378A31" w14:textId="26B7A80B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1DE2395F" w14:textId="1BCEA25F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  <w:r w:rsidRPr="00646CA1">
            <w:rPr>
              <w:rFonts w:ascii="Arial" w:hAnsi="Arial" w:cs="Arial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B95E241" wp14:editId="5F1D27A4">
                    <wp:simplePos x="0" y="0"/>
                    <wp:positionH relativeFrom="column">
                      <wp:posOffset>34290</wp:posOffset>
                    </wp:positionH>
                    <wp:positionV relativeFrom="paragraph">
                      <wp:posOffset>66040</wp:posOffset>
                    </wp:positionV>
                    <wp:extent cx="5940000" cy="3239770"/>
                    <wp:effectExtent l="0" t="0" r="3810" b="0"/>
                    <wp:wrapSquare wrapText="bothSides"/>
                    <wp:docPr id="9" name="Rectangle 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0000" cy="32397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948B78" id="Rectangle 9" o:spid="_x0000_s1026" alt="&quot;&quot;" style="position:absolute;margin-left:2.7pt;margin-top:5.2pt;width:467.7pt;height:25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" fillcolor="#f2f2f2 [3052]" stroked="f">
                    <w10:wrap type="square"/>
                  </v:rect>
                </w:pict>
              </mc:Fallback>
            </mc:AlternateContent>
          </w:r>
        </w:p>
        <w:p w14:paraId="76E9BB67" w14:textId="3D36DF7E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1FD8FC40" w14:textId="6251E9C1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7B818E64" w14:textId="34408724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2A8D50D0" w14:textId="0A620226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6CF92353" w14:textId="7920BCDA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53189A80" w14:textId="77F9FA8B" w:rsidR="0043673B" w:rsidRPr="00646CA1" w:rsidRDefault="00EF7869" w:rsidP="0043673B">
          <w:pPr>
            <w:rPr>
              <w:rFonts w:ascii="Arial" w:hAnsi="Arial" w:cs="Arial"/>
              <w:lang w:val="en-GB"/>
            </w:rPr>
          </w:pPr>
          <w:r w:rsidRPr="00646CA1">
            <w:rPr>
              <w:rFonts w:ascii="Arial" w:hAnsi="Arial" w:cs="Arial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0D33EAA6" wp14:editId="56696D98">
                    <wp:simplePos x="0" y="0"/>
                    <wp:positionH relativeFrom="column">
                      <wp:posOffset>1188085</wp:posOffset>
                    </wp:positionH>
                    <wp:positionV relativeFrom="paragraph">
                      <wp:posOffset>158924</wp:posOffset>
                    </wp:positionV>
                    <wp:extent cx="3561080" cy="925661"/>
                    <wp:effectExtent l="0" t="520700" r="0" b="522605"/>
                    <wp:wrapNone/>
                    <wp:docPr id="10" name="Text Box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20418266">
                              <a:off x="0" y="0"/>
                              <a:ext cx="3561080" cy="9256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6DE923" w14:textId="77777777" w:rsidR="00775A7F" w:rsidRPr="00AF3C88" w:rsidRDefault="00775A7F" w:rsidP="00775A7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t>IMAGE OR ILLUSTRATION</w:t>
                                </w:r>
                              </w:p>
                              <w:p w14:paraId="2095DD53" w14:textId="77777777" w:rsidR="00775A7F" w:rsidRPr="00AF3C88" w:rsidRDefault="00775A7F" w:rsidP="00775A7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3D1A78E0" w14:textId="55B72AE6" w:rsidR="0043673B" w:rsidRPr="00AF3C88" w:rsidRDefault="0043673B" w:rsidP="0043673B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33E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alt="&quot;&quot;" style="position:absolute;margin-left:93.55pt;margin-top:12.5pt;width:280.4pt;height:72.9pt;rotation:-129076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" filled="f" stroked="f" strokeweight=".5pt">
                    <v:textbox>
                      <w:txbxContent>
                        <w:p w14:paraId="716DE923" w14:textId="77777777" w:rsidR="00775A7F" w:rsidRPr="00AF3C88" w:rsidRDefault="00775A7F" w:rsidP="00775A7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48"/>
                              <w:szCs w:val="48"/>
                            </w:rPr>
                            <w:t>IMAGE OR ILLUSTRATION</w:t>
                          </w:r>
                        </w:p>
                        <w:p w14:paraId="2095DD53" w14:textId="77777777" w:rsidR="00775A7F" w:rsidRPr="00AF3C88" w:rsidRDefault="00775A7F" w:rsidP="00775A7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48"/>
                              <w:szCs w:val="48"/>
                            </w:rPr>
                          </w:pPr>
                        </w:p>
                        <w:p w14:paraId="3D1A78E0" w14:textId="55B72AE6" w:rsidR="0043673B" w:rsidRPr="00AF3C88" w:rsidRDefault="0043673B" w:rsidP="0043673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7F7F7F" w:themeColor="text1" w:themeTint="80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63A3E69" w14:textId="260ED3B2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505CFE7D" w14:textId="1A9BDA0E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6808F9FD" w14:textId="3B6B53E0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1F7D809C" w14:textId="2CBB980C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33C4C0C1" w14:textId="1E236F07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50671AE3" w14:textId="1E7F4AE9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14699B52" w14:textId="327867FD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503A2E86" w14:textId="29414A73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48D1F811" w14:textId="48E5150E" w:rsidR="00452985" w:rsidRPr="00646CA1" w:rsidRDefault="00452985" w:rsidP="0043673B">
          <w:pPr>
            <w:rPr>
              <w:rFonts w:ascii="Arial" w:hAnsi="Arial" w:cs="Arial"/>
              <w:lang w:val="en-GB"/>
            </w:rPr>
          </w:pPr>
        </w:p>
        <w:p w14:paraId="17658B76" w14:textId="2DA3EB62" w:rsidR="00452985" w:rsidRPr="00646CA1" w:rsidRDefault="00452985" w:rsidP="0043673B">
          <w:pPr>
            <w:rPr>
              <w:rFonts w:ascii="Arial" w:hAnsi="Arial" w:cs="Arial"/>
              <w:lang w:val="en-GB"/>
            </w:rPr>
          </w:pPr>
        </w:p>
        <w:p w14:paraId="0489ED51" w14:textId="77777777" w:rsidR="00452985" w:rsidRPr="00646CA1" w:rsidRDefault="00452985" w:rsidP="0043673B">
          <w:pPr>
            <w:rPr>
              <w:rFonts w:ascii="Arial" w:hAnsi="Arial" w:cs="Arial"/>
              <w:lang w:val="en-GB"/>
            </w:rPr>
          </w:pPr>
        </w:p>
        <w:p w14:paraId="1FFF5889" w14:textId="77777777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4BED5D8C" w14:textId="7BDDA330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00CA6366" w14:textId="77777777" w:rsidR="00385AAC" w:rsidRPr="00646CA1" w:rsidRDefault="00385AAC" w:rsidP="0043673B">
          <w:pPr>
            <w:rPr>
              <w:rFonts w:ascii="Arial" w:hAnsi="Arial" w:cs="Arial"/>
              <w:lang w:val="en-GB"/>
            </w:rPr>
          </w:pPr>
        </w:p>
        <w:p w14:paraId="752CB57D" w14:textId="77777777" w:rsidR="00220664" w:rsidRPr="00646CA1" w:rsidRDefault="00220664" w:rsidP="00220664">
          <w:pPr>
            <w:spacing w:line="600" w:lineRule="exact"/>
            <w:rPr>
              <w:rFonts w:ascii="Arial" w:hAnsi="Arial" w:cs="Arial"/>
              <w:b/>
              <w:sz w:val="60"/>
              <w:szCs w:val="60"/>
              <w:lang w:val="en-GB"/>
            </w:rPr>
          </w:pPr>
          <w:r w:rsidRPr="00646CA1">
            <w:rPr>
              <w:rFonts w:ascii="Arial" w:hAnsi="Arial" w:cs="Arial"/>
              <w:b/>
              <w:sz w:val="60"/>
              <w:szCs w:val="60"/>
              <w:lang w:val="en-GB"/>
            </w:rPr>
            <w:t>Headline of report xxxxxxx</w:t>
          </w:r>
        </w:p>
        <w:p w14:paraId="4F3B7831" w14:textId="77777777" w:rsidR="00220664" w:rsidRPr="00646CA1" w:rsidRDefault="00220664" w:rsidP="00220664">
          <w:pPr>
            <w:spacing w:line="600" w:lineRule="exact"/>
            <w:rPr>
              <w:rFonts w:ascii="Arial" w:hAnsi="Arial" w:cs="Arial"/>
              <w:b/>
              <w:sz w:val="60"/>
              <w:szCs w:val="60"/>
              <w:lang w:val="en-GB"/>
            </w:rPr>
          </w:pPr>
          <w:r w:rsidRPr="00646CA1">
            <w:rPr>
              <w:rFonts w:ascii="Arial" w:hAnsi="Arial" w:cs="Arial"/>
              <w:b/>
              <w:sz w:val="60"/>
              <w:szCs w:val="60"/>
              <w:lang w:val="en-GB"/>
            </w:rPr>
            <w:t>maximum three lines xxxxxxx</w:t>
          </w:r>
        </w:p>
        <w:p w14:paraId="377ECC57" w14:textId="77777777" w:rsidR="00220664" w:rsidRPr="00646CA1" w:rsidRDefault="00220664" w:rsidP="00220664">
          <w:pPr>
            <w:spacing w:line="600" w:lineRule="exact"/>
            <w:rPr>
              <w:rFonts w:ascii="Arial" w:hAnsi="Arial" w:cs="Arial"/>
              <w:b/>
              <w:sz w:val="60"/>
              <w:szCs w:val="60"/>
              <w:lang w:val="en-GB"/>
            </w:rPr>
          </w:pPr>
          <w:r w:rsidRPr="00646CA1">
            <w:rPr>
              <w:rFonts w:ascii="Arial" w:hAnsi="Arial" w:cs="Arial"/>
              <w:b/>
              <w:sz w:val="60"/>
              <w:szCs w:val="60"/>
              <w:lang w:val="en-GB"/>
            </w:rPr>
            <w:t>xxxx xxxxxxx xxxx xxx xx</w:t>
          </w:r>
        </w:p>
        <w:p w14:paraId="1671E599" w14:textId="77777777" w:rsidR="00220664" w:rsidRPr="00646CA1" w:rsidRDefault="00220664" w:rsidP="00220664">
          <w:pPr>
            <w:pStyle w:val="Brd2015Framvagn"/>
            <w:tabs>
              <w:tab w:val="clear" w:pos="300"/>
              <w:tab w:val="left" w:pos="230"/>
            </w:tabs>
            <w:spacing w:after="44" w:line="280" w:lineRule="atLeast"/>
            <w:rPr>
              <w:rFonts w:ascii="Arial" w:hAnsi="Arial" w:cs="Arial"/>
              <w:sz w:val="40"/>
              <w:szCs w:val="40"/>
              <w:lang w:val="en-GB"/>
            </w:rPr>
          </w:pPr>
          <w:r w:rsidRPr="00646CA1">
            <w:rPr>
              <w:rFonts w:ascii="Arial" w:hAnsi="Arial" w:cs="Arial"/>
              <w:sz w:val="40"/>
              <w:szCs w:val="40"/>
              <w:lang w:val="en-GB"/>
            </w:rPr>
            <w:t>Possible subheadline over maximum two rows</w:t>
          </w:r>
        </w:p>
        <w:p w14:paraId="2A81D6B4" w14:textId="77777777" w:rsidR="00220664" w:rsidRPr="00646CA1" w:rsidRDefault="00220664" w:rsidP="00220664">
          <w:pPr>
            <w:pStyle w:val="Brd2015Framvagn"/>
            <w:tabs>
              <w:tab w:val="clear" w:pos="300"/>
              <w:tab w:val="left" w:pos="230"/>
            </w:tabs>
            <w:spacing w:after="44" w:line="280" w:lineRule="atLeast"/>
            <w:rPr>
              <w:rFonts w:ascii="Arial" w:hAnsi="Arial" w:cs="Arial"/>
              <w:sz w:val="28"/>
              <w:szCs w:val="28"/>
              <w:lang w:val="en-GB"/>
            </w:rPr>
          </w:pPr>
          <w:r w:rsidRPr="00646CA1">
            <w:rPr>
              <w:rFonts w:ascii="Arial" w:hAnsi="Arial" w:cs="Arial"/>
              <w:sz w:val="28"/>
              <w:szCs w:val="28"/>
              <w:lang w:val="en-GB"/>
            </w:rPr>
            <w:t>Master’s thesis in</w:t>
          </w:r>
        </w:p>
        <w:p w14:paraId="5216931A" w14:textId="77777777" w:rsidR="00220664" w:rsidRPr="00646CA1" w:rsidRDefault="00220664" w:rsidP="00220664">
          <w:pPr>
            <w:rPr>
              <w:rFonts w:ascii="Arial" w:hAnsi="Arial" w:cs="Arial"/>
              <w:lang w:val="en-GB"/>
            </w:rPr>
          </w:pPr>
        </w:p>
        <w:p w14:paraId="471632DF" w14:textId="77777777" w:rsidR="00220664" w:rsidRPr="00646CA1" w:rsidRDefault="00220664" w:rsidP="00220664">
          <w:pPr>
            <w:rPr>
              <w:rFonts w:ascii="Arial" w:hAnsi="Arial" w:cs="Arial"/>
              <w:sz w:val="32"/>
              <w:szCs w:val="32"/>
              <w:lang w:val="en-GB"/>
            </w:rPr>
          </w:pPr>
        </w:p>
        <w:p w14:paraId="39AA7A77" w14:textId="77777777" w:rsidR="00220664" w:rsidRPr="00646CA1" w:rsidRDefault="00220664" w:rsidP="00220664">
          <w:pPr>
            <w:rPr>
              <w:rFonts w:ascii="Arial" w:hAnsi="Arial" w:cs="Arial"/>
              <w:sz w:val="32"/>
              <w:szCs w:val="32"/>
              <w:lang w:val="en-GB"/>
            </w:rPr>
          </w:pPr>
        </w:p>
        <w:p w14:paraId="5C28FED2" w14:textId="77777777" w:rsidR="00220664" w:rsidRPr="00646CA1" w:rsidRDefault="00220664" w:rsidP="00220664">
          <w:pPr>
            <w:rPr>
              <w:rFonts w:ascii="Arial" w:hAnsi="Arial" w:cs="Arial"/>
              <w:sz w:val="32"/>
              <w:szCs w:val="32"/>
              <w:lang w:val="en-GB"/>
            </w:rPr>
          </w:pPr>
          <w:r w:rsidRPr="00646CA1">
            <w:rPr>
              <w:rFonts w:ascii="Arial" w:hAnsi="Arial" w:cs="Arial"/>
              <w:sz w:val="32"/>
              <w:szCs w:val="32"/>
              <w:lang w:val="en-GB"/>
            </w:rPr>
            <w:t>FIRST NAME LAST NAME</w:t>
          </w:r>
        </w:p>
        <w:p w14:paraId="2BC4A518" w14:textId="77777777" w:rsidR="00220664" w:rsidRPr="00646CA1" w:rsidRDefault="00220664" w:rsidP="00220664">
          <w:pPr>
            <w:rPr>
              <w:rFonts w:ascii="Arial" w:hAnsi="Arial" w:cs="Arial"/>
              <w:sz w:val="32"/>
              <w:szCs w:val="32"/>
              <w:lang w:val="en-GB"/>
            </w:rPr>
          </w:pPr>
        </w:p>
        <w:p w14:paraId="199094AB" w14:textId="52147080" w:rsidR="0043673B" w:rsidRPr="00646CA1" w:rsidRDefault="0043673B" w:rsidP="0043673B">
          <w:pPr>
            <w:rPr>
              <w:rFonts w:ascii="Arial" w:hAnsi="Arial" w:cs="Arial"/>
              <w:lang w:val="en-GB"/>
            </w:rPr>
          </w:pPr>
        </w:p>
        <w:p w14:paraId="466DAE4F" w14:textId="77777777" w:rsidR="0043673B" w:rsidRPr="00646CA1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</w:pPr>
        </w:p>
        <w:p w14:paraId="1767FE79" w14:textId="7EFB1271" w:rsidR="0043673B" w:rsidRPr="00646CA1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</w:pPr>
        </w:p>
        <w:p w14:paraId="33F58DA9" w14:textId="6D7FC7C1" w:rsidR="0043673B" w:rsidRPr="00646CA1" w:rsidRDefault="0043673B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</w:pPr>
        </w:p>
        <w:p w14:paraId="5A1F3897" w14:textId="7ACACDE5" w:rsidR="00EF7869" w:rsidRPr="00646CA1" w:rsidRDefault="00EF7869" w:rsidP="0043673B">
          <w:pPr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</w:pPr>
        </w:p>
        <w:p w14:paraId="5149D09D" w14:textId="77777777" w:rsidR="00EF7869" w:rsidRPr="00646CA1" w:rsidRDefault="00EF7869" w:rsidP="0043673B">
          <w:pPr>
            <w:rPr>
              <w:rFonts w:ascii="Arial" w:hAnsi="Arial" w:cs="Arial"/>
              <w:b/>
              <w:color w:val="7F7F7F" w:themeColor="text1" w:themeTint="80"/>
              <w:sz w:val="18"/>
              <w:szCs w:val="18"/>
              <w:lang w:val="en-GB"/>
            </w:rPr>
          </w:pPr>
        </w:p>
        <w:p w14:paraId="031EDAF4" w14:textId="77777777" w:rsidR="0048386D" w:rsidRPr="00646CA1" w:rsidRDefault="0048386D" w:rsidP="0048386D">
          <w:pPr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</w:pPr>
          <w:r w:rsidRPr="00646CA1">
            <w:rPr>
              <w:rFonts w:ascii="Arial" w:hAnsi="Arial" w:cs="Arial"/>
              <w:noProof/>
              <w:color w:val="67737A"/>
              <w:lang w:val="en-GB"/>
            </w:rPr>
            <mc:AlternateContent>
              <mc:Choice Requires="wps">
                <w:drawing>
                  <wp:anchor distT="3810" distB="6985" distL="114300" distR="114300" simplePos="0" relativeHeight="251720704" behindDoc="0" locked="0" layoutInCell="1" allowOverlap="1" wp14:anchorId="2B7C771C" wp14:editId="0DAC4535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321945</wp:posOffset>
                    </wp:positionV>
                    <wp:extent cx="6768000" cy="21590"/>
                    <wp:effectExtent l="38100" t="38100" r="39370" b="41910"/>
                    <wp:wrapTopAndBottom/>
                    <wp:docPr id="6" name="Straight Connector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768000" cy="2159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67737A"/>
                              </a:solidFill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66B2E4"/>
                              </a:contourClr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3019F26" id="Straight Connector 6" o:spid="_x0000_s1026" alt="&quot;&quot;" style="position:absolute;z-index:251720704;visibility:visible;mso-wrap-style:square;mso-width-percent:0;mso-height-percent:0;mso-wrap-distance-left:9pt;mso-wrap-distance-top:.3pt;mso-wrap-distance-right:9pt;mso-wrap-distance-bottom:.55pt;mso-position-horizontal:absolute;mso-position-horizontal-relative:text;mso-position-vertical:absolute;mso-position-vertical-relative:text;mso-width-percent:0;mso-height-percent:0;mso-width-relative:margin;mso-height-relative:margin" from="-13.7pt,25.35pt" to="519.2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" strokecolor="#67737a">
                    <w10:wrap type="topAndBottom"/>
                  </v:line>
                </w:pict>
              </mc:Fallback>
            </mc:AlternateContent>
          </w:r>
          <w:r w:rsidRPr="00646CA1"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  <w:t>DEPARTMENT OF XXXXXXXX XX XXXXXXXX</w:t>
          </w:r>
        </w:p>
        <w:p w14:paraId="51C2712C" w14:textId="77777777" w:rsidR="0048386D" w:rsidRPr="00646CA1" w:rsidRDefault="0048386D" w:rsidP="0048386D">
          <w:pPr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</w:pPr>
          <w:r w:rsidRPr="00646CA1">
            <w:rPr>
              <w:rFonts w:ascii="Arial" w:hAnsi="Arial" w:cs="Arial"/>
              <w:b/>
              <w:color w:val="67737A"/>
              <w:sz w:val="18"/>
              <w:szCs w:val="18"/>
              <w:lang w:val="en-GB"/>
            </w:rPr>
            <w:t>XXXXXXXX XXX XXXXXX XXXXXXXX</w:t>
          </w:r>
        </w:p>
        <w:p w14:paraId="2C574605" w14:textId="77777777" w:rsidR="001F3097" w:rsidRPr="00646CA1" w:rsidRDefault="001F3097" w:rsidP="001F3097">
          <w:pPr>
            <w:rPr>
              <w:rFonts w:ascii="Arial" w:hAnsi="Arial" w:cs="Arial"/>
              <w:sz w:val="18"/>
              <w:szCs w:val="18"/>
              <w:lang w:val="en-GB"/>
            </w:rPr>
          </w:pPr>
          <w:r w:rsidRPr="00646CA1">
            <w:rPr>
              <w:rFonts w:ascii="Arial" w:hAnsi="Arial" w:cs="Arial"/>
              <w:sz w:val="18"/>
              <w:szCs w:val="18"/>
              <w:lang w:val="en-GB"/>
            </w:rPr>
            <w:t>CHALMERS UNIVERSITY OF TECHNOLOGY</w:t>
          </w:r>
        </w:p>
        <w:p w14:paraId="2B25E963" w14:textId="77777777" w:rsidR="001F3097" w:rsidRPr="00646CA1" w:rsidRDefault="001F3097" w:rsidP="001F3097">
          <w:pPr>
            <w:pStyle w:val="BasicParagraph"/>
            <w:rPr>
              <w:rFonts w:ascii="Arial" w:hAnsi="Arial" w:cs="Arial"/>
              <w:sz w:val="18"/>
              <w:szCs w:val="18"/>
            </w:rPr>
          </w:pPr>
          <w:r w:rsidRPr="00646CA1">
            <w:rPr>
              <w:rFonts w:ascii="Arial" w:hAnsi="Arial" w:cs="Arial"/>
              <w:sz w:val="18"/>
              <w:szCs w:val="18"/>
            </w:rPr>
            <w:t>Gothenburg, Sweden 20xx</w:t>
          </w:r>
        </w:p>
        <w:p w14:paraId="434DAFFE" w14:textId="664B0940" w:rsidR="0043673B" w:rsidRPr="00646CA1" w:rsidRDefault="001F3097" w:rsidP="001F3097">
          <w:pPr>
            <w:pStyle w:val="BasicParagraph"/>
            <w:rPr>
              <w:rFonts w:ascii="Arial" w:hAnsi="Arial" w:cs="Arial"/>
              <w:sz w:val="18"/>
              <w:szCs w:val="18"/>
            </w:rPr>
          </w:pPr>
          <w:r w:rsidRPr="00646CA1">
            <w:rPr>
              <w:rFonts w:ascii="Arial" w:hAnsi="Arial" w:cs="Arial"/>
              <w:sz w:val="18"/>
              <w:szCs w:val="18"/>
            </w:rPr>
            <w:t>www.chalmers.se</w:t>
          </w:r>
        </w:p>
      </w:sdtContent>
    </w:sdt>
    <w:p w14:paraId="6F6C843D" w14:textId="371BD222" w:rsidR="00FD2765" w:rsidRPr="00646CA1" w:rsidRDefault="00DB536D" w:rsidP="0043673B">
      <w:pPr>
        <w:pStyle w:val="Footer"/>
        <w:rPr>
          <w:rFonts w:ascii="Arial" w:hAnsi="Arial" w:cs="Arial"/>
          <w:sz w:val="18"/>
          <w:szCs w:val="18"/>
          <w:lang w:val="en-GB"/>
        </w:rPr>
      </w:pPr>
      <w:r w:rsidRPr="00646CA1">
        <w:rPr>
          <w:rFonts w:ascii="Arial" w:hAnsi="Arial" w:cs="Arial"/>
          <w:b/>
          <w:sz w:val="28"/>
          <w:szCs w:val="28"/>
          <w:lang w:val="en-GB"/>
        </w:rPr>
        <w:lastRenderedPageBreak/>
        <w:t>CONTENT PAGES</w:t>
      </w:r>
      <w:r w:rsidR="00FD2765" w:rsidRPr="00646CA1">
        <w:rPr>
          <w:rFonts w:ascii="Arial" w:hAnsi="Arial" w:cs="Arial"/>
          <w:b/>
          <w:sz w:val="28"/>
          <w:szCs w:val="28"/>
          <w:lang w:val="en-GB"/>
        </w:rPr>
        <w:br w:type="page"/>
      </w:r>
    </w:p>
    <w:p w14:paraId="2BF67251" w14:textId="061EA132" w:rsidR="00EB4920" w:rsidRPr="00646CA1" w:rsidRDefault="0048386D" w:rsidP="00EB4920">
      <w:pPr>
        <w:rPr>
          <w:rFonts w:ascii="Arial" w:hAnsi="Arial" w:cs="Arial"/>
          <w:lang w:val="en-GB"/>
        </w:rPr>
      </w:pPr>
      <w:r w:rsidRPr="00646CA1">
        <w:rPr>
          <w:rFonts w:ascii="Arial" w:hAnsi="Arial" w:cs="Arial"/>
          <w:noProof/>
          <w:lang w:val="en-GB"/>
        </w:rPr>
        <w:lastRenderedPageBreak/>
        <w:drawing>
          <wp:anchor distT="0" distB="0" distL="114300" distR="114300" simplePos="0" relativeHeight="251722752" behindDoc="1" locked="1" layoutInCell="1" allowOverlap="1" wp14:anchorId="2B7ED8BF" wp14:editId="4F1AA91E">
            <wp:simplePos x="0" y="0"/>
            <wp:positionH relativeFrom="page">
              <wp:posOffset>289560</wp:posOffset>
            </wp:positionH>
            <wp:positionV relativeFrom="page">
              <wp:posOffset>281940</wp:posOffset>
            </wp:positionV>
            <wp:extent cx="6983730" cy="1007745"/>
            <wp:effectExtent l="0" t="0" r="127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869" w:rsidRPr="00646CA1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756E85" wp14:editId="601AABF1">
                <wp:simplePos x="0" y="0"/>
                <wp:positionH relativeFrom="column">
                  <wp:posOffset>6350</wp:posOffset>
                </wp:positionH>
                <wp:positionV relativeFrom="paragraph">
                  <wp:posOffset>-520700</wp:posOffset>
                </wp:positionV>
                <wp:extent cx="2658745" cy="903605"/>
                <wp:effectExtent l="0" t="0" r="0" b="0"/>
                <wp:wrapNone/>
                <wp:docPr id="17" name="Text Box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74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16209" w14:textId="77777777" w:rsidR="00F707A9" w:rsidRPr="0048386D" w:rsidRDefault="00F707A9" w:rsidP="00F707A9">
                            <w:pPr>
                              <w:pStyle w:val="Pa1"/>
                              <w:spacing w:before="40" w:line="276" w:lineRule="auto"/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8386D"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DEPARTMENT OF XXXX XXXXXX XXXXXX XXXXXXXXXXX </w:t>
                            </w:r>
                          </w:p>
                          <w:p w14:paraId="617A918A" w14:textId="6CDD928C" w:rsidR="00F707A9" w:rsidRPr="0048386D" w:rsidRDefault="00F707A9" w:rsidP="00F707A9">
                            <w:pPr>
                              <w:pStyle w:val="Pa1"/>
                              <w:spacing w:before="40" w:line="276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8386D"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CHALMERS UNIVER</w:t>
                            </w:r>
                            <w:r w:rsidR="00F41EC2"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8386D">
                              <w:rPr>
                                <w:rStyle w:val="A1"/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ITY OF TECHNOLOGY </w:t>
                            </w:r>
                          </w:p>
                          <w:p w14:paraId="362E43A9" w14:textId="77777777" w:rsidR="00F707A9" w:rsidRPr="0048386D" w:rsidRDefault="00F707A9" w:rsidP="00F707A9">
                            <w:pPr>
                              <w:pStyle w:val="Pa1"/>
                              <w:spacing w:before="40" w:line="276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8386D">
                              <w:rPr>
                                <w:rStyle w:val="A1"/>
                                <w:rFonts w:ascii="Arial" w:hAnsi="Arial" w:cs="Arial"/>
                                <w:b w:val="0"/>
                                <w:bCs w:val="0"/>
                                <w:sz w:val="18"/>
                                <w:szCs w:val="18"/>
                                <w:lang w:val="en-GB"/>
                              </w:rPr>
                              <w:t xml:space="preserve">Gothenburg, Sweden 20xx </w:t>
                            </w:r>
                          </w:p>
                          <w:p w14:paraId="27E6783F" w14:textId="77777777" w:rsidR="00F707A9" w:rsidRPr="0048386D" w:rsidRDefault="00F707A9" w:rsidP="00F707A9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8386D">
                              <w:rPr>
                                <w:rStyle w:val="A1"/>
                                <w:rFonts w:ascii="Arial" w:hAnsi="Arial" w:cs="Arial"/>
                                <w:b w:val="0"/>
                                <w:sz w:val="18"/>
                                <w:szCs w:val="18"/>
                                <w:lang w:val="en-GB"/>
                              </w:rPr>
                              <w:t>www.chalmers.se</w:t>
                            </w:r>
                          </w:p>
                          <w:p w14:paraId="4F9FD829" w14:textId="77777777" w:rsidR="00F707A9" w:rsidRPr="0048386D" w:rsidRDefault="00F707A9" w:rsidP="00F707A9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A2F0B33" w14:textId="77777777" w:rsidR="00EF7869" w:rsidRPr="0048386D" w:rsidRDefault="00EF7869" w:rsidP="00EF7869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56E85" id="Text Box 17" o:spid="_x0000_s1029" type="#_x0000_t202" alt="&quot;&quot;" style="position:absolute;margin-left:.5pt;margin-top:-41pt;width:209.35pt;height:7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" filled="f" stroked="f" strokeweight=".5pt">
                <v:textbox>
                  <w:txbxContent>
                    <w:p w14:paraId="00E16209" w14:textId="77777777" w:rsidR="00F707A9" w:rsidRPr="0048386D" w:rsidRDefault="00F707A9" w:rsidP="00F707A9">
                      <w:pPr>
                        <w:pStyle w:val="Pa1"/>
                        <w:spacing w:before="40" w:line="276" w:lineRule="auto"/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DEPARTMENT OF XXXX </w:t>
                      </w:r>
                      <w:proofErr w:type="spellStart"/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XXXXXX</w:t>
                      </w:r>
                      <w:proofErr w:type="spellEnd"/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XXXXXX</w:t>
                      </w:r>
                      <w:proofErr w:type="spellEnd"/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XXXXXXXXXXX</w:t>
                      </w:r>
                      <w:proofErr w:type="spellEnd"/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17A918A" w14:textId="6CDD928C" w:rsidR="00F707A9" w:rsidRPr="0048386D" w:rsidRDefault="00F707A9" w:rsidP="00F707A9">
                      <w:pPr>
                        <w:pStyle w:val="Pa1"/>
                        <w:spacing w:before="40" w:line="276" w:lineRule="auto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CHALMERS UNIVER</w:t>
                      </w:r>
                      <w:r w:rsidR="00F41EC2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8386D">
                        <w:rPr>
                          <w:rStyle w:val="A1"/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ITY OF TECHNOLOGY </w:t>
                      </w:r>
                    </w:p>
                    <w:p w14:paraId="362E43A9" w14:textId="77777777" w:rsidR="00F707A9" w:rsidRPr="0048386D" w:rsidRDefault="00F707A9" w:rsidP="00F707A9">
                      <w:pPr>
                        <w:pStyle w:val="Pa1"/>
                        <w:spacing w:before="40" w:line="276" w:lineRule="auto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48386D">
                        <w:rPr>
                          <w:rStyle w:val="A1"/>
                          <w:rFonts w:ascii="Arial" w:hAnsi="Arial" w:cs="Arial"/>
                          <w:b w:val="0"/>
                          <w:bCs w:val="0"/>
                          <w:sz w:val="18"/>
                          <w:szCs w:val="18"/>
                          <w:lang w:val="en-GB"/>
                        </w:rPr>
                        <w:t xml:space="preserve">Gothenburg, Sweden 20xx </w:t>
                      </w:r>
                    </w:p>
                    <w:p w14:paraId="27E6783F" w14:textId="77777777" w:rsidR="00F707A9" w:rsidRPr="0048386D" w:rsidRDefault="00F707A9" w:rsidP="00F707A9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48386D">
                        <w:rPr>
                          <w:rStyle w:val="A1"/>
                          <w:rFonts w:ascii="Arial" w:hAnsi="Arial" w:cs="Arial"/>
                          <w:b w:val="0"/>
                          <w:sz w:val="18"/>
                          <w:szCs w:val="18"/>
                          <w:lang w:val="en-GB"/>
                        </w:rPr>
                        <w:t>www.chalmers.se</w:t>
                      </w:r>
                    </w:p>
                    <w:p w14:paraId="4F9FD829" w14:textId="77777777" w:rsidR="00F707A9" w:rsidRPr="0048386D" w:rsidRDefault="00F707A9" w:rsidP="00F707A9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  <w:p w14:paraId="1A2F0B33" w14:textId="77777777" w:rsidR="00EF7869" w:rsidRPr="0048386D" w:rsidRDefault="00EF7869" w:rsidP="00EF7869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869" w:rsidRPr="00646CA1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605CAF" wp14:editId="6FA995D0">
                <wp:simplePos x="0" y="0"/>
                <wp:positionH relativeFrom="column">
                  <wp:posOffset>-426720</wp:posOffset>
                </wp:positionH>
                <wp:positionV relativeFrom="paragraph">
                  <wp:posOffset>394335</wp:posOffset>
                </wp:positionV>
                <wp:extent cx="6983730" cy="55245"/>
                <wp:effectExtent l="0" t="0" r="1270" b="0"/>
                <wp:wrapNone/>
                <wp:docPr id="7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55245"/>
                        </a:xfrm>
                        <a:prstGeom prst="rect">
                          <a:avLst/>
                        </a:prstGeom>
                        <a:solidFill>
                          <a:srgbClr val="96694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1C14" w14:textId="77777777" w:rsidR="00EF7869" w:rsidRDefault="00EF7869" w:rsidP="00EF7869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05CAF" id="Rectangle 7" o:spid="_x0000_s1030" alt="&quot;&quot;" style="position:absolute;margin-left:-33.6pt;margin-top:31.05pt;width:549.9pt;height:4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" fillcolor="#96694c" stroked="f">
                <v:textbox>
                  <w:txbxContent>
                    <w:p w14:paraId="65EA1C14" w14:textId="77777777" w:rsidR="00EF7869" w:rsidRDefault="00EF7869" w:rsidP="00EF7869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14:paraId="3A6C5447" w14:textId="3C0F8D25" w:rsidR="006D4AF6" w:rsidRPr="00646CA1" w:rsidRDefault="006D4AF6" w:rsidP="00C517A2">
      <w:pPr>
        <w:rPr>
          <w:rFonts w:ascii="Arial" w:hAnsi="Arial" w:cs="Arial"/>
          <w:lang w:val="en-GB"/>
        </w:rPr>
      </w:pPr>
    </w:p>
    <w:p w14:paraId="5D6E559C" w14:textId="6CD736B5" w:rsidR="00EB4920" w:rsidRPr="00646CA1" w:rsidRDefault="00EB4920" w:rsidP="00C517A2">
      <w:pPr>
        <w:rPr>
          <w:rFonts w:ascii="Arial" w:hAnsi="Arial" w:cs="Arial"/>
          <w:lang w:val="en-GB"/>
        </w:rPr>
      </w:pPr>
    </w:p>
    <w:p w14:paraId="69F55006" w14:textId="77777777" w:rsidR="00EB4920" w:rsidRPr="00646CA1" w:rsidRDefault="00EB4920" w:rsidP="00EB4920">
      <w:pPr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5C4F5753" w14:textId="217673F3" w:rsidR="006E4FFB" w:rsidRPr="00646CA1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GB"/>
        </w:rPr>
      </w:pPr>
    </w:p>
    <w:p w14:paraId="0A7888D2" w14:textId="24D20AFD" w:rsidR="006E4FFB" w:rsidRPr="00646CA1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GB"/>
        </w:rPr>
      </w:pPr>
    </w:p>
    <w:p w14:paraId="381AFB6D" w14:textId="70F96922" w:rsidR="006E4FFB" w:rsidRPr="00646CA1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GB"/>
        </w:rPr>
      </w:pPr>
    </w:p>
    <w:p w14:paraId="037B2B0A" w14:textId="63F1818D" w:rsidR="006E4FFB" w:rsidRPr="00646CA1" w:rsidRDefault="00F41EC2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GB"/>
        </w:rPr>
      </w:pPr>
      <w:r w:rsidRPr="00646CA1">
        <w:rPr>
          <w:rFonts w:ascii="Arial" w:hAnsi="Arial" w:cs="Arial"/>
          <w:noProof/>
          <w:sz w:val="22"/>
          <w:szCs w:val="22"/>
          <w:lang w:val="en-GB"/>
        </w:rPr>
        <w:drawing>
          <wp:anchor distT="0" distB="540385" distL="114300" distR="114300" simplePos="0" relativeHeight="251724800" behindDoc="0" locked="1" layoutInCell="1" allowOverlap="1" wp14:anchorId="4303EB05" wp14:editId="3BB3F013">
            <wp:simplePos x="0" y="0"/>
            <wp:positionH relativeFrom="column">
              <wp:posOffset>2385060</wp:posOffset>
            </wp:positionH>
            <wp:positionV relativeFrom="paragraph">
              <wp:posOffset>5937885</wp:posOffset>
            </wp:positionV>
            <wp:extent cx="1486535" cy="1756410"/>
            <wp:effectExtent l="0" t="0" r="0" b="0"/>
            <wp:wrapTopAndBottom/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330E0" w14:textId="4C5F7CC0" w:rsidR="006E4FFB" w:rsidRPr="00646CA1" w:rsidRDefault="006E4FFB" w:rsidP="006E4FFB">
      <w:pPr>
        <w:spacing w:line="276" w:lineRule="auto"/>
        <w:ind w:left="113" w:right="1134"/>
        <w:rPr>
          <w:rFonts w:ascii="Arial" w:hAnsi="Arial" w:cs="Arial"/>
          <w:sz w:val="22"/>
          <w:szCs w:val="22"/>
          <w:lang w:val="en-GB"/>
        </w:rPr>
      </w:pPr>
    </w:p>
    <w:p w14:paraId="1E03FB04" w14:textId="4E4F0BCB" w:rsidR="006E4FFB" w:rsidRPr="00646CA1" w:rsidRDefault="006E4FFB" w:rsidP="005B19F6">
      <w:pPr>
        <w:spacing w:line="276" w:lineRule="auto"/>
        <w:ind w:right="1134"/>
        <w:rPr>
          <w:rFonts w:ascii="Arial" w:hAnsi="Arial" w:cs="Arial"/>
          <w:sz w:val="22"/>
          <w:szCs w:val="22"/>
          <w:lang w:val="en-GB"/>
        </w:rPr>
      </w:pPr>
    </w:p>
    <w:sectPr w:rsidR="006E4FFB" w:rsidRPr="00646CA1" w:rsidSect="00452985">
      <w:headerReference w:type="default" r:id="rId14"/>
      <w:footerReference w:type="default" r:id="rId15"/>
      <w:pgSz w:w="11900" w:h="16840"/>
      <w:pgMar w:top="824" w:right="134" w:bottom="1340" w:left="1134" w:header="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D1646" w14:textId="77777777" w:rsidR="00C80565" w:rsidRDefault="00C80565" w:rsidP="008C1257">
      <w:r>
        <w:separator/>
      </w:r>
    </w:p>
  </w:endnote>
  <w:endnote w:type="continuationSeparator" w:id="0">
    <w:p w14:paraId="003FC96D" w14:textId="77777777" w:rsidR="00C80565" w:rsidRDefault="00C80565" w:rsidP="008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kzidenz for Chalmers">
    <w:altName w:val="Akzidenz for Chalmers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kzidenz-Bd for Chalmers">
    <w:altName w:val="Akzidenz-Bd for Chalmers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47FA3" w14:textId="77777777" w:rsidR="00FB50DD" w:rsidRDefault="00FB50DD" w:rsidP="00E665FC">
    <w:pPr>
      <w:pStyle w:val="Footer"/>
      <w:rPr>
        <w:rFonts w:ascii="Arial" w:hAnsi="Arial" w:cs="Arial"/>
        <w:sz w:val="18"/>
        <w:szCs w:val="18"/>
        <w:lang w:val="en-US"/>
      </w:rPr>
    </w:pPr>
  </w:p>
  <w:p w14:paraId="4A513681" w14:textId="77777777" w:rsidR="00FB50DD" w:rsidRPr="00FB50DD" w:rsidRDefault="00FB50DD" w:rsidP="00E665FC">
    <w:pPr>
      <w:pStyle w:val="Footer"/>
      <w:rPr>
        <w:rFonts w:ascii="Arial" w:hAnsi="Arial" w:cs="Arial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52A0" w14:textId="77777777" w:rsidR="00C80565" w:rsidRDefault="00C80565" w:rsidP="008C1257">
      <w:r>
        <w:separator/>
      </w:r>
    </w:p>
  </w:footnote>
  <w:footnote w:type="continuationSeparator" w:id="0">
    <w:p w14:paraId="7ABF3DA4" w14:textId="77777777" w:rsidR="00C80565" w:rsidRDefault="00C80565" w:rsidP="008C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3939" w14:textId="72A953AA" w:rsidR="00A056F7" w:rsidRDefault="00A056F7" w:rsidP="00D767D0">
    <w:pPr>
      <w:pStyle w:val="Header"/>
      <w:ind w:right="-1666"/>
      <w:jc w:val="right"/>
    </w:pPr>
  </w:p>
  <w:p w14:paraId="5E2922D6" w14:textId="4BC408F3" w:rsidR="00CC3306" w:rsidRDefault="00CC3306" w:rsidP="008C1257">
    <w:pPr>
      <w:pStyle w:val="Header"/>
      <w:ind w:right="-1666"/>
    </w:pPr>
  </w:p>
  <w:p w14:paraId="6B2A517E" w14:textId="283DAF0F" w:rsidR="00D767D0" w:rsidRPr="00D767D0" w:rsidRDefault="00D767D0" w:rsidP="00D767D0">
    <w:pPr>
      <w:pStyle w:val="Header"/>
      <w:ind w:right="-1666"/>
      <w:rPr>
        <w:rFonts w:ascii="Arial" w:hAnsi="Arial" w:cs="Arial"/>
        <w:b/>
        <w:color w:val="FFFFFF" w:themeColor="background1"/>
      </w:rPr>
    </w:pPr>
  </w:p>
  <w:p w14:paraId="5185423D" w14:textId="371A3A6F" w:rsidR="00062E45" w:rsidRDefault="00062E45" w:rsidP="008C1257">
    <w:pPr>
      <w:pStyle w:val="Header"/>
      <w:ind w:right="-1666"/>
    </w:pPr>
  </w:p>
  <w:p w14:paraId="004AF48F" w14:textId="27F0348A" w:rsidR="00DF73E8" w:rsidRDefault="00DF73E8" w:rsidP="008C1257">
    <w:pPr>
      <w:pStyle w:val="Header"/>
      <w:ind w:right="-166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isplayBackgroundShap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7"/>
    <w:rsid w:val="000332C8"/>
    <w:rsid w:val="00037A2C"/>
    <w:rsid w:val="00062E45"/>
    <w:rsid w:val="000D089D"/>
    <w:rsid w:val="000E0482"/>
    <w:rsid w:val="000E4121"/>
    <w:rsid w:val="00111DBC"/>
    <w:rsid w:val="00187679"/>
    <w:rsid w:val="001E0417"/>
    <w:rsid w:val="001E2327"/>
    <w:rsid w:val="001F3097"/>
    <w:rsid w:val="001F3A49"/>
    <w:rsid w:val="00206C9F"/>
    <w:rsid w:val="00220664"/>
    <w:rsid w:val="0023474D"/>
    <w:rsid w:val="00264C4D"/>
    <w:rsid w:val="00274641"/>
    <w:rsid w:val="0029636D"/>
    <w:rsid w:val="002D20C4"/>
    <w:rsid w:val="00385AAC"/>
    <w:rsid w:val="003A3460"/>
    <w:rsid w:val="00405BD1"/>
    <w:rsid w:val="00420E46"/>
    <w:rsid w:val="0043673B"/>
    <w:rsid w:val="00452985"/>
    <w:rsid w:val="0048386D"/>
    <w:rsid w:val="00507D9C"/>
    <w:rsid w:val="0052791F"/>
    <w:rsid w:val="005302C6"/>
    <w:rsid w:val="005337B9"/>
    <w:rsid w:val="00535D58"/>
    <w:rsid w:val="005B19F6"/>
    <w:rsid w:val="005F21F4"/>
    <w:rsid w:val="006014A7"/>
    <w:rsid w:val="00646CA1"/>
    <w:rsid w:val="00652941"/>
    <w:rsid w:val="00691DC4"/>
    <w:rsid w:val="006D4AF6"/>
    <w:rsid w:val="006E4FFB"/>
    <w:rsid w:val="0071793C"/>
    <w:rsid w:val="0072750D"/>
    <w:rsid w:val="00766532"/>
    <w:rsid w:val="00774486"/>
    <w:rsid w:val="00775A7F"/>
    <w:rsid w:val="00775EB9"/>
    <w:rsid w:val="007B3B82"/>
    <w:rsid w:val="007E421B"/>
    <w:rsid w:val="00844DBE"/>
    <w:rsid w:val="00882FDD"/>
    <w:rsid w:val="00890B4C"/>
    <w:rsid w:val="008B31D8"/>
    <w:rsid w:val="008C1257"/>
    <w:rsid w:val="008C2077"/>
    <w:rsid w:val="008E5B2E"/>
    <w:rsid w:val="0090474A"/>
    <w:rsid w:val="00931A90"/>
    <w:rsid w:val="009423EB"/>
    <w:rsid w:val="00955DB0"/>
    <w:rsid w:val="009A2296"/>
    <w:rsid w:val="009D5FEF"/>
    <w:rsid w:val="00A056F7"/>
    <w:rsid w:val="00AA5407"/>
    <w:rsid w:val="00AF3C88"/>
    <w:rsid w:val="00B4709D"/>
    <w:rsid w:val="00BA04B3"/>
    <w:rsid w:val="00BD0E36"/>
    <w:rsid w:val="00C04EB1"/>
    <w:rsid w:val="00C20171"/>
    <w:rsid w:val="00C517A2"/>
    <w:rsid w:val="00C80565"/>
    <w:rsid w:val="00CC3306"/>
    <w:rsid w:val="00CD1070"/>
    <w:rsid w:val="00CF0FB4"/>
    <w:rsid w:val="00D767D0"/>
    <w:rsid w:val="00DB536D"/>
    <w:rsid w:val="00DD6086"/>
    <w:rsid w:val="00DF73E8"/>
    <w:rsid w:val="00E00900"/>
    <w:rsid w:val="00E665FC"/>
    <w:rsid w:val="00EB4920"/>
    <w:rsid w:val="00EF7869"/>
    <w:rsid w:val="00F23D0A"/>
    <w:rsid w:val="00F41EC2"/>
    <w:rsid w:val="00F61C04"/>
    <w:rsid w:val="00F707A9"/>
    <w:rsid w:val="00FB50DD"/>
    <w:rsid w:val="00F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2BB129A"/>
  <w14:defaultImageDpi w14:val="300"/>
  <w15:docId w15:val="{6C33357E-2FA6-D24C-97BA-B2610FFC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  <w:style w:type="paragraph" w:customStyle="1" w:styleId="Brd2015Framvagn">
    <w:name w:val="Bröd 2015 (Framvagn)"/>
    <w:basedOn w:val="Normal"/>
    <w:uiPriority w:val="99"/>
    <w:rsid w:val="00AF3C88"/>
    <w:pPr>
      <w:tabs>
        <w:tab w:val="left" w:pos="300"/>
      </w:tabs>
      <w:autoSpaceDE w:val="0"/>
      <w:autoSpaceDN w:val="0"/>
      <w:adjustRightInd w:val="0"/>
      <w:spacing w:after="57" w:line="230" w:lineRule="atLeast"/>
      <w:jc w:val="both"/>
      <w:textAlignment w:val="center"/>
    </w:pPr>
    <w:rPr>
      <w:rFonts w:ascii="Akzidenz for Chalmers" w:hAnsi="Akzidenz for Chalmers" w:cs="Akzidenz for Chalmers"/>
      <w:color w:val="000000"/>
      <w:sz w:val="17"/>
      <w:szCs w:val="17"/>
    </w:rPr>
  </w:style>
  <w:style w:type="paragraph" w:customStyle="1" w:styleId="BasicParagraph">
    <w:name w:val="[Basic Paragraph]"/>
    <w:basedOn w:val="Normal"/>
    <w:uiPriority w:val="99"/>
    <w:rsid w:val="00E665F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FB50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DD"/>
    <w:rPr>
      <w:color w:val="605E5C"/>
      <w:shd w:val="clear" w:color="auto" w:fill="E1DFDD"/>
    </w:rPr>
  </w:style>
  <w:style w:type="paragraph" w:customStyle="1" w:styleId="Default">
    <w:name w:val="Default"/>
    <w:rsid w:val="00EB4920"/>
    <w:pPr>
      <w:autoSpaceDE w:val="0"/>
      <w:autoSpaceDN w:val="0"/>
      <w:adjustRightInd w:val="0"/>
    </w:pPr>
    <w:rPr>
      <w:rFonts w:ascii="Akzidenz-Bd for Chalmers" w:hAnsi="Akzidenz-Bd for Chalmers" w:cs="Akzidenz-Bd for Chalmers"/>
      <w:color w:val="000000"/>
      <w:lang w:val="en-US"/>
    </w:rPr>
  </w:style>
  <w:style w:type="paragraph" w:customStyle="1" w:styleId="Pa1">
    <w:name w:val="Pa1"/>
    <w:basedOn w:val="Default"/>
    <w:next w:val="Default"/>
    <w:uiPriority w:val="99"/>
    <w:rsid w:val="00EB492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EB4920"/>
    <w:rPr>
      <w:rFonts w:cs="Akzidenz-Bd for Chalmers"/>
      <w:b/>
      <w:bCs/>
      <w:color w:val="FFFFFF"/>
      <w:sz w:val="16"/>
      <w:szCs w:val="16"/>
    </w:rPr>
  </w:style>
  <w:style w:type="paragraph" w:customStyle="1" w:styleId="Pa0">
    <w:name w:val="Pa0"/>
    <w:basedOn w:val="Default"/>
    <w:next w:val="Default"/>
    <w:uiPriority w:val="99"/>
    <w:rsid w:val="00EB4920"/>
    <w:pPr>
      <w:spacing w:line="241" w:lineRule="atLeast"/>
    </w:pPr>
    <w:rPr>
      <w:rFonts w:ascii="Akzidenz for Chalmers" w:hAnsi="Akzidenz for Chalmers" w:cstheme="minorBidi"/>
      <w:color w:val="auto"/>
    </w:rPr>
  </w:style>
  <w:style w:type="character" w:customStyle="1" w:styleId="A0">
    <w:name w:val="A0"/>
    <w:uiPriority w:val="99"/>
    <w:rsid w:val="00EB4920"/>
    <w:rPr>
      <w:rFonts w:cs="Akzidenz for Chalmers"/>
      <w:color w:val="221E1F"/>
      <w:sz w:val="18"/>
      <w:szCs w:val="18"/>
    </w:rPr>
  </w:style>
  <w:style w:type="paragraph" w:styleId="Revision">
    <w:name w:val="Revision"/>
    <w:hidden/>
    <w:uiPriority w:val="99"/>
    <w:semiHidden/>
    <w:rsid w:val="00FD2765"/>
  </w:style>
  <w:style w:type="paragraph" w:styleId="NoSpacing">
    <w:name w:val="No Spacing"/>
    <w:link w:val="NoSpacingChar"/>
    <w:uiPriority w:val="1"/>
    <w:qFormat/>
    <w:rsid w:val="0043673B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673B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ns/Desktop/ACE/ACE/Mall%20omslag%20till%20kandidatarbete%20Chalmers_utan%20bi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4bb337-d565-44e1-ae61-2c859cd8e665">
      <Terms xmlns="http://schemas.microsoft.com/office/infopath/2007/PartnerControls"/>
    </lcf76f155ced4ddcb4097134ff3c332f>
    <TaxCatchAll xmlns="d77a9e5a-6d2e-497c-95d9-8f96d8364a5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102459A07C7A4297E8A3FD44C75A64" ma:contentTypeVersion="14" ma:contentTypeDescription="Skapa ett nytt dokument." ma:contentTypeScope="" ma:versionID="8c1b8f8d1a670a694107d1eb8c5dbc0e">
  <xsd:schema xmlns:xsd="http://www.w3.org/2001/XMLSchema" xmlns:xs="http://www.w3.org/2001/XMLSchema" xmlns:p="http://schemas.microsoft.com/office/2006/metadata/properties" xmlns:ns2="c54bb337-d565-44e1-ae61-2c859cd8e665" xmlns:ns3="d77a9e5a-6d2e-497c-95d9-8f96d8364a56" targetNamespace="http://schemas.microsoft.com/office/2006/metadata/properties" ma:root="true" ma:fieldsID="97c197093654a7da98ad13a64ace08df" ns2:_="" ns3:_="">
    <xsd:import namespace="c54bb337-d565-44e1-ae61-2c859cd8e665"/>
    <xsd:import namespace="d77a9e5a-6d2e-497c-95d9-8f96d8364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bb337-d565-44e1-ae61-2c859cd8e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c5eaf389-1862-4172-ae78-bb724b123c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a9e5a-6d2e-497c-95d9-8f96d8364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c07d84-4acf-4b16-a064-a871c33a9d22}" ma:internalName="TaxCatchAll" ma:showField="CatchAllData" ma:web="d77a9e5a-6d2e-497c-95d9-8f96d8364a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E0C47-C196-4A97-953C-7F4F92C77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D46000-7F3C-FD48-AD2F-BF78B63498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5D9301-383F-4AD5-A1E8-A0AFA0781A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3A6EC20-706B-4E0C-B35A-C5DFA0E093D8}"/>
</file>

<file path=docProps/app.xml><?xml version="1.0" encoding="utf-8"?>
<Properties xmlns="http://schemas.openxmlformats.org/officeDocument/2006/extended-properties" xmlns:vt="http://schemas.openxmlformats.org/officeDocument/2006/docPropsVTypes">
  <Template>Mall omslag till kandidatarbete Chalmers_utan bild.dotx</Template>
  <TotalTime>3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 fö omsag till examens- och kandidatarbete - med bild</vt:lpstr>
    </vt:vector>
  </TitlesOfParts>
  <Company>Chalmers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 omsag till examens- och kandidatarbete - med bild</dc:title>
  <dc:creator>Yen Strandqvist</dc:creator>
  <cp:lastModifiedBy>Yen Strandqvist</cp:lastModifiedBy>
  <cp:revision>6</cp:revision>
  <cp:lastPrinted>2014-02-18T15:56:00Z</cp:lastPrinted>
  <dcterms:created xsi:type="dcterms:W3CDTF">2021-01-13T12:27:00Z</dcterms:created>
  <dcterms:modified xsi:type="dcterms:W3CDTF">2021-01-13T12:55:00Z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0x010100F5C9EE1C8DFFC543B24B9A006B276840</vt:lpwstr>
  </property>
</Properties>
</file>